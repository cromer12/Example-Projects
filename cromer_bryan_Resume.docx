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A547" w14:textId="77777777" w:rsidR="00B32F70" w:rsidRPr="00B32F70" w:rsidRDefault="00C03E85" w:rsidP="00B32F70">
      <w:pPr>
        <w:jc w:val="center"/>
      </w:pPr>
      <w:sdt>
        <w:sdtPr>
          <w:alias w:val="Enter your name:"/>
          <w:tag w:val="Enter your name:"/>
          <w:id w:val="2109694810"/>
          <w:placeholder>
            <w:docPart w:val="56EB3C3BCDCA46DBB5814371B4718C61"/>
          </w:placeholder>
          <w15:dataBinding w:prefixMappings="xmlns:ns0='http://schemas.microsoft.com/temp/samples' " w:xpath="/ns0:employees[1]/ns0:employee[1]/ns0:Address[1]" w:storeItemID="{00000000-0000-0000-0000-000000000000}"/>
          <w15:appearance w15:val="hidden"/>
        </w:sdtPr>
        <w:sdtEndPr/>
        <w:sdtContent>
          <w:r w:rsidR="00B32F70" w:rsidRPr="00BB40D4">
            <w:rPr>
              <w:sz w:val="28"/>
              <w:szCs w:val="28"/>
            </w:rPr>
            <w:t>Bryan Cromer</w:t>
          </w:r>
          <w:r w:rsidR="00B32F70" w:rsidRPr="00BB40D4">
            <w:rPr>
              <w:sz w:val="28"/>
              <w:szCs w:val="28"/>
            </w:rPr>
            <w:tab/>
          </w:r>
          <w:r w:rsidR="00B32F70">
            <w:tab/>
          </w:r>
        </w:sdtContent>
      </w:sdt>
    </w:p>
    <w:p w14:paraId="1F569007" w14:textId="799958B3" w:rsidR="00A22FDC" w:rsidRDefault="00C03E85" w:rsidP="00B32F70">
      <w:pPr>
        <w:jc w:val="center"/>
        <w:rPr>
          <w:rStyle w:val="Hyperlink"/>
        </w:rPr>
      </w:pPr>
      <w:hyperlink r:id="rId9" w:history="1">
        <w:r w:rsidR="00A22FDC" w:rsidRPr="00903E9C">
          <w:rPr>
            <w:rStyle w:val="Hyperlink"/>
          </w:rPr>
          <w:t>https://www.linkedin.com/in/bryan-cameron-cromer-3887a1b5/</w:t>
        </w:r>
      </w:hyperlink>
    </w:p>
    <w:p w14:paraId="2DFB6964" w14:textId="56E01ABB" w:rsidR="00BB40D4" w:rsidRPr="00BB40D4" w:rsidRDefault="00947464" w:rsidP="00B32F70">
      <w:pPr>
        <w:jc w:val="center"/>
        <w:rPr>
          <w:caps/>
        </w:rPr>
      </w:pPr>
      <w:hyperlink r:id="rId10" w:history="1">
        <w:r w:rsidR="00BB40D4" w:rsidRPr="00BB40D4">
          <w:rPr>
            <w:rStyle w:val="Hyperlink"/>
            <w:caps/>
          </w:rPr>
          <w:t>HTTPS://CAMERONCROMER.000WEBH</w:t>
        </w:r>
        <w:r w:rsidR="00BB40D4" w:rsidRPr="00BB40D4">
          <w:rPr>
            <w:rStyle w:val="Hyperlink"/>
            <w:caps/>
          </w:rPr>
          <w:t>O</w:t>
        </w:r>
        <w:r w:rsidR="00BB40D4" w:rsidRPr="00BB40D4">
          <w:rPr>
            <w:rStyle w:val="Hyperlink"/>
            <w:caps/>
          </w:rPr>
          <w:t>STAPP.COM</w:t>
        </w:r>
      </w:hyperlink>
    </w:p>
    <w:p w14:paraId="2106EE95" w14:textId="77777777" w:rsidR="00B32F70" w:rsidRDefault="00C03E85" w:rsidP="00B32F70">
      <w:pPr>
        <w:jc w:val="center"/>
        <w:rPr>
          <w:rStyle w:val="Hyperlink"/>
        </w:rPr>
      </w:pPr>
      <w:hyperlink r:id="rId11" w:history="1">
        <w:r w:rsidR="00B32F70" w:rsidRPr="00BB40D4">
          <w:rPr>
            <w:rStyle w:val="Hyperlink"/>
          </w:rPr>
          <w:t>https://github.com/cromer12/Example-Projects</w:t>
        </w:r>
      </w:hyperlink>
    </w:p>
    <w:p w14:paraId="4E935CF7" w14:textId="59193098" w:rsidR="00A22FDC" w:rsidRPr="00BB40D4" w:rsidRDefault="00A22FDC" w:rsidP="00B32F70">
      <w:pPr>
        <w:jc w:val="center"/>
        <w:rPr>
          <w:rStyle w:val="Hyperlink"/>
        </w:rPr>
      </w:pPr>
    </w:p>
    <w:p w14:paraId="21FB8806" w14:textId="77777777" w:rsidR="00B32F70" w:rsidRDefault="00B32F70" w:rsidP="00B32F70">
      <w:pPr>
        <w:jc w:val="center"/>
        <w:rPr>
          <w:sz w:val="24"/>
          <w:szCs w:val="24"/>
        </w:rPr>
      </w:pPr>
    </w:p>
    <w:p w14:paraId="499E0301" w14:textId="77777777" w:rsidR="00B32F70" w:rsidRPr="00B32F70" w:rsidRDefault="00B32F70" w:rsidP="00B32F70">
      <w:pPr>
        <w:rPr>
          <w:sz w:val="24"/>
          <w:szCs w:val="24"/>
        </w:rPr>
      </w:pPr>
    </w:p>
    <w:p w14:paraId="4DE61960" w14:textId="77777777" w:rsidR="00B32F70" w:rsidRPr="00906BEE" w:rsidRDefault="00C03E85" w:rsidP="00B32F70">
      <w:sdt>
        <w:sdtPr>
          <w:rPr>
            <w:color w:val="0563C1" w:themeColor="hyperlink"/>
            <w:u w:val="single"/>
          </w:rPr>
          <w:alias w:val="Objective:"/>
          <w:tag w:val="Objective:"/>
          <w:id w:val="319159961"/>
          <w:placeholder>
            <w:docPart w:val="3C86D4E83B194E989A674CD2A4379290"/>
          </w:placeholder>
          <w:temporary/>
          <w:showingPlcHdr/>
          <w15:appearance w15:val="hidden"/>
        </w:sdtPr>
        <w:sdtEndPr>
          <w:rPr>
            <w:color w:val="auto"/>
            <w:u w:val="none"/>
          </w:rPr>
        </w:sdtEndPr>
        <w:sdtContent>
          <w:r w:rsidR="00B32F70" w:rsidRPr="006C1346">
            <w:rPr>
              <w:b/>
            </w:rPr>
            <w:t>Objective</w:t>
          </w:r>
        </w:sdtContent>
      </w:sdt>
    </w:p>
    <w:p w14:paraId="0F6853D1" w14:textId="2A3F9369" w:rsidR="00B32F70" w:rsidRPr="00906BEE" w:rsidRDefault="00B32F70" w:rsidP="000058AF">
      <w:r>
        <w:t>Diligent Applied Computer Science graduate seeking to apply my strong problem-solving skills to a development position</w:t>
      </w:r>
      <w:r w:rsidR="005B68C3">
        <w:t>, while growing as an individual and employee.</w:t>
      </w:r>
    </w:p>
    <w:p w14:paraId="30642788" w14:textId="77777777" w:rsidR="00B32F70" w:rsidRPr="006C1346" w:rsidRDefault="00B32F70" w:rsidP="00B32F70">
      <w:pPr>
        <w:pStyle w:val="Heading3"/>
        <w:rPr>
          <w:rFonts w:asciiTheme="minorHAnsi" w:eastAsiaTheme="minorHAnsi" w:hAnsiTheme="minorHAnsi" w:cstheme="minorBidi"/>
          <w:b/>
          <w:caps w:val="0"/>
          <w:sz w:val="22"/>
          <w:szCs w:val="22"/>
        </w:rPr>
      </w:pPr>
      <w:r w:rsidRPr="006C1346">
        <w:rPr>
          <w:rFonts w:asciiTheme="minorHAnsi" w:eastAsiaTheme="minorHAnsi" w:hAnsiTheme="minorHAnsi" w:cstheme="minorBidi"/>
          <w:b/>
          <w:caps w:val="0"/>
          <w:sz w:val="22"/>
          <w:szCs w:val="22"/>
        </w:rPr>
        <w:t xml:space="preserve">Technical </w:t>
      </w:r>
      <w:sdt>
        <w:sdtPr>
          <w:rPr>
            <w:rFonts w:asciiTheme="minorHAnsi" w:eastAsiaTheme="minorHAnsi" w:hAnsiTheme="minorHAnsi" w:cstheme="minorBidi"/>
            <w:b/>
            <w:caps w:val="0"/>
            <w:sz w:val="22"/>
            <w:szCs w:val="22"/>
          </w:rPr>
          <w:alias w:val="Skills:"/>
          <w:tag w:val="Skills:"/>
          <w:id w:val="1490835561"/>
          <w:placeholder>
            <w:docPart w:val="D296FBC498E944E4BA632A089553F0D3"/>
          </w:placeholder>
          <w:temporary/>
          <w:showingPlcHdr/>
          <w15:appearance w15:val="hidden"/>
        </w:sdtPr>
        <w:sdtEndPr/>
        <w:sdtContent>
          <w:r w:rsidRPr="006C1346">
            <w:rPr>
              <w:rFonts w:asciiTheme="minorHAnsi" w:eastAsiaTheme="minorHAnsi" w:hAnsiTheme="minorHAnsi" w:cstheme="minorBidi"/>
              <w:b/>
              <w:caps w:val="0"/>
              <w:sz w:val="22"/>
              <w:szCs w:val="22"/>
            </w:rPr>
            <w:t>Skills</w:t>
          </w:r>
        </w:sdtContent>
      </w:sdt>
    </w:p>
    <w:p w14:paraId="0D4D6580" w14:textId="77777777" w:rsidR="006C1346" w:rsidRDefault="006C1346" w:rsidP="00754726">
      <w:pPr>
        <w:ind w:left="360"/>
        <w:sectPr w:rsidR="006C1346" w:rsidSect="00886BA9">
          <w:footerReference w:type="default" r:id="rId12"/>
          <w:footerReference w:type="first" r:id="rId13"/>
          <w:pgSz w:w="12240" w:h="15840"/>
          <w:pgMar w:top="864" w:right="864" w:bottom="2304" w:left="864" w:header="576" w:footer="144" w:gutter="0"/>
          <w:cols w:space="720"/>
          <w:titlePg/>
          <w:docGrid w:linePitch="360"/>
        </w:sectPr>
      </w:pPr>
    </w:p>
    <w:p w14:paraId="6D3B91D9" w14:textId="77777777" w:rsidR="00B32F70" w:rsidRDefault="00B32F70" w:rsidP="00754726">
      <w:pPr>
        <w:ind w:left="360"/>
      </w:pPr>
    </w:p>
    <w:p w14:paraId="2157346F" w14:textId="77777777" w:rsidR="006E2126" w:rsidRDefault="006E2126" w:rsidP="003B5D37">
      <w:pPr>
        <w:pStyle w:val="ListParagraph"/>
        <w:numPr>
          <w:ilvl w:val="0"/>
          <w:numId w:val="11"/>
        </w:numPr>
        <w:sectPr w:rsidR="006E2126" w:rsidSect="006C1346">
          <w:type w:val="continuous"/>
          <w:pgSz w:w="12240" w:h="15840"/>
          <w:pgMar w:top="864" w:right="864" w:bottom="2304" w:left="864" w:header="576" w:footer="144" w:gutter="0"/>
          <w:cols w:num="3" w:space="720"/>
          <w:titlePg/>
          <w:docGrid w:linePitch="360"/>
        </w:sectPr>
      </w:pPr>
    </w:p>
    <w:p w14:paraId="298350E1" w14:textId="77777777" w:rsidR="00B32F70" w:rsidRDefault="00B32F70" w:rsidP="003B5D37">
      <w:pPr>
        <w:pStyle w:val="ListParagraph"/>
        <w:numPr>
          <w:ilvl w:val="0"/>
          <w:numId w:val="11"/>
        </w:numPr>
      </w:pPr>
      <w:r>
        <w:t>PHP</w:t>
      </w:r>
    </w:p>
    <w:p w14:paraId="2DC29750" w14:textId="77777777" w:rsidR="00B32F70" w:rsidRDefault="00B32F70" w:rsidP="00391D68">
      <w:pPr>
        <w:pStyle w:val="ListParagraph"/>
        <w:numPr>
          <w:ilvl w:val="0"/>
          <w:numId w:val="11"/>
        </w:numPr>
      </w:pPr>
      <w:r>
        <w:t>HTML5/CSS3</w:t>
      </w:r>
    </w:p>
    <w:p w14:paraId="1D33AE28" w14:textId="77777777" w:rsidR="00B32F70" w:rsidRDefault="00B32F70" w:rsidP="00391D68">
      <w:pPr>
        <w:pStyle w:val="ListParagraph"/>
        <w:numPr>
          <w:ilvl w:val="0"/>
          <w:numId w:val="11"/>
        </w:numPr>
      </w:pPr>
      <w:r>
        <w:t>MySQL</w:t>
      </w:r>
    </w:p>
    <w:p w14:paraId="62AD030E" w14:textId="77777777" w:rsidR="006C1346" w:rsidRDefault="006C1346" w:rsidP="006C1346">
      <w:pPr>
        <w:pStyle w:val="ListParagraph"/>
        <w:ind w:left="1080"/>
      </w:pPr>
    </w:p>
    <w:p w14:paraId="225B17B7" w14:textId="77777777" w:rsidR="006C1346" w:rsidRDefault="00B32F70" w:rsidP="00754726">
      <w:pPr>
        <w:pStyle w:val="ListParagraph"/>
        <w:numPr>
          <w:ilvl w:val="0"/>
          <w:numId w:val="11"/>
        </w:numPr>
      </w:pPr>
      <w:r>
        <w:t>C+</w:t>
      </w:r>
      <w:r w:rsidR="00E326A2">
        <w:t>+</w:t>
      </w:r>
    </w:p>
    <w:p w14:paraId="1BA982FA" w14:textId="77777777" w:rsidR="00B32F70" w:rsidRDefault="00B32F70" w:rsidP="00366B0C">
      <w:pPr>
        <w:pStyle w:val="ListParagraph"/>
        <w:numPr>
          <w:ilvl w:val="0"/>
          <w:numId w:val="11"/>
        </w:numPr>
      </w:pPr>
      <w:r>
        <w:t>C#/.NET</w:t>
      </w:r>
    </w:p>
    <w:p w14:paraId="51126CD6" w14:textId="77777777" w:rsidR="00B32F70" w:rsidRDefault="00B32F70" w:rsidP="00391D68">
      <w:pPr>
        <w:pStyle w:val="ListParagraph"/>
        <w:numPr>
          <w:ilvl w:val="0"/>
          <w:numId w:val="11"/>
        </w:numPr>
      </w:pPr>
      <w:r>
        <w:t>Python</w:t>
      </w:r>
    </w:p>
    <w:p w14:paraId="4AE63A8A" w14:textId="77777777" w:rsidR="006C1346" w:rsidRDefault="006C1346" w:rsidP="006C1346">
      <w:pPr>
        <w:pStyle w:val="ListParagraph"/>
        <w:ind w:left="1080"/>
      </w:pPr>
    </w:p>
    <w:p w14:paraId="7D609014" w14:textId="77777777" w:rsidR="006E2126" w:rsidRDefault="00B32F70" w:rsidP="006E2126">
      <w:pPr>
        <w:pStyle w:val="ListParagraph"/>
        <w:numPr>
          <w:ilvl w:val="0"/>
          <w:numId w:val="11"/>
        </w:numPr>
      </w:pPr>
      <w:r>
        <w:t>Swift</w:t>
      </w:r>
    </w:p>
    <w:p w14:paraId="7326F27B" w14:textId="3962B948" w:rsidR="00FB03D8" w:rsidRDefault="00B32F70" w:rsidP="00FB03D8">
      <w:pPr>
        <w:pStyle w:val="ListParagraph"/>
        <w:numPr>
          <w:ilvl w:val="0"/>
          <w:numId w:val="12"/>
        </w:numPr>
      </w:pPr>
      <w:r>
        <w:t>JavaScript</w:t>
      </w:r>
    </w:p>
    <w:p w14:paraId="22422A84" w14:textId="77777777" w:rsidR="006C1346" w:rsidRDefault="006C1346" w:rsidP="00B32F70">
      <w:pPr>
        <w:sectPr w:rsidR="006C1346" w:rsidSect="006E2126">
          <w:type w:val="continuous"/>
          <w:pgSz w:w="12240" w:h="15840"/>
          <w:pgMar w:top="864" w:right="864" w:bottom="2304" w:left="864" w:header="576" w:footer="144" w:gutter="0"/>
          <w:cols w:num="3" w:space="720"/>
          <w:titlePg/>
          <w:docGrid w:linePitch="360"/>
        </w:sectPr>
      </w:pPr>
    </w:p>
    <w:p w14:paraId="5F65D900" w14:textId="77777777" w:rsidR="00B32F70" w:rsidRDefault="00B32F70" w:rsidP="00B32F70"/>
    <w:p w14:paraId="6142C70A" w14:textId="77777777" w:rsidR="00B32F70" w:rsidRPr="00906BEE" w:rsidRDefault="00C03E85" w:rsidP="00B32F70">
      <w:pPr>
        <w:pStyle w:val="Heading3"/>
      </w:pPr>
      <w:sdt>
        <w:sdtPr>
          <w:alias w:val="Education:"/>
          <w:tag w:val="Education:"/>
          <w:id w:val="1349516922"/>
          <w:placeholder>
            <w:docPart w:val="6C0A8C74A74B470D87506E39F146BD07"/>
          </w:placeholder>
          <w:temporary/>
          <w:showingPlcHdr/>
          <w15:appearance w15:val="hidden"/>
        </w:sdtPr>
        <w:sdtEndPr/>
        <w:sdtContent>
          <w:r w:rsidR="00B32F70" w:rsidRPr="006C1346">
            <w:rPr>
              <w:rFonts w:asciiTheme="minorHAnsi" w:eastAsiaTheme="minorHAnsi" w:hAnsiTheme="minorHAnsi" w:cstheme="minorBidi"/>
              <w:b/>
              <w:caps w:val="0"/>
              <w:sz w:val="22"/>
              <w:szCs w:val="22"/>
            </w:rPr>
            <w:t>Education</w:t>
          </w:r>
        </w:sdtContent>
      </w:sdt>
    </w:p>
    <w:p w14:paraId="59DAB601" w14:textId="77777777" w:rsidR="00B32F70" w:rsidRPr="00906BEE" w:rsidRDefault="00B32F70" w:rsidP="00B32F70">
      <w:pPr>
        <w:pStyle w:val="Heading4"/>
      </w:pPr>
      <w:r w:rsidRPr="003970CA">
        <w:t>Applied Computer Science</w:t>
      </w:r>
      <w:r w:rsidRPr="00906BEE">
        <w:t xml:space="preserve"> • </w:t>
      </w:r>
      <w:r>
        <w:t>December 2017</w:t>
      </w:r>
      <w:r w:rsidRPr="00906BEE">
        <w:t xml:space="preserve"> • </w:t>
      </w:r>
      <w:r>
        <w:t>Southern WEsleyan University</w:t>
      </w:r>
    </w:p>
    <w:p w14:paraId="3685295E" w14:textId="77777777" w:rsidR="006C1346" w:rsidRDefault="00B32F70" w:rsidP="00B32F70">
      <w:r>
        <w:t>3.72 GPA, Graduated with Magna Cum Laude, Created multiple websites for businesses</w:t>
      </w:r>
    </w:p>
    <w:p w14:paraId="2D90CF4B" w14:textId="77777777" w:rsidR="006C1346" w:rsidRPr="00906BEE" w:rsidRDefault="006C1346" w:rsidP="00B32F70"/>
    <w:p w14:paraId="276D496A" w14:textId="77777777" w:rsidR="006C1346" w:rsidRPr="006E2126" w:rsidRDefault="006C1346" w:rsidP="006C1346">
      <w:pPr>
        <w:rPr>
          <w:b/>
        </w:rPr>
      </w:pPr>
      <w:r w:rsidRPr="006E2126">
        <w:rPr>
          <w:b/>
        </w:rPr>
        <w:t>Academic Projects</w:t>
      </w:r>
    </w:p>
    <w:p w14:paraId="26A620D4" w14:textId="77777777" w:rsidR="006C1346" w:rsidRDefault="006C1346" w:rsidP="006C1346"/>
    <w:p w14:paraId="4E463D21" w14:textId="77777777" w:rsidR="006C1346" w:rsidRDefault="00C03E85" w:rsidP="006C1346">
      <w:hyperlink r:id="rId14" w:history="1">
        <w:r w:rsidR="006C1346" w:rsidRPr="00D54A07">
          <w:rPr>
            <w:rStyle w:val="Hyperlink"/>
          </w:rPr>
          <w:t>Quizzer</w:t>
        </w:r>
      </w:hyperlink>
    </w:p>
    <w:p w14:paraId="77A40C34" w14:textId="77777777" w:rsidR="006E2126" w:rsidRDefault="006E2126" w:rsidP="006C1346">
      <w:r>
        <w:t xml:space="preserve">Web site is used by teachers, who will </w:t>
      </w:r>
      <w:r w:rsidR="006C1346">
        <w:t xml:space="preserve">create </w:t>
      </w:r>
      <w:r>
        <w:t xml:space="preserve">a </w:t>
      </w:r>
      <w:r w:rsidR="00D54A07">
        <w:t>quiz</w:t>
      </w:r>
      <w:r w:rsidR="00370F4D">
        <w:t xml:space="preserve"> and</w:t>
      </w:r>
      <w:r w:rsidR="006C1346">
        <w:t xml:space="preserve"> </w:t>
      </w:r>
      <w:r>
        <w:t>assign the</w:t>
      </w:r>
      <w:r w:rsidR="00370F4D">
        <w:t>m to</w:t>
      </w:r>
      <w:r>
        <w:t xml:space="preserve"> students</w:t>
      </w:r>
      <w:r w:rsidR="00370F4D">
        <w:t>.</w:t>
      </w:r>
      <w:r>
        <w:t xml:space="preserve"> </w:t>
      </w:r>
      <w:r w:rsidR="00370F4D">
        <w:t>O</w:t>
      </w:r>
      <w:r>
        <w:t>nce s</w:t>
      </w:r>
      <w:r w:rsidR="006C1346">
        <w:t>tudent</w:t>
      </w:r>
      <w:r>
        <w:t>s</w:t>
      </w:r>
      <w:r w:rsidR="006C1346">
        <w:t xml:space="preserve"> take the quiz the grades </w:t>
      </w:r>
      <w:r w:rsidR="00370F4D">
        <w:t>will be available for both students and teachers</w:t>
      </w:r>
      <w:r>
        <w:t>.</w:t>
      </w:r>
    </w:p>
    <w:p w14:paraId="6B751256" w14:textId="77777777" w:rsidR="006C1346" w:rsidRDefault="006E2126" w:rsidP="006C1346">
      <w:r>
        <w:t xml:space="preserve"> </w:t>
      </w:r>
      <w:r w:rsidR="006C1346">
        <w:t>Technology-</w:t>
      </w:r>
      <w:r>
        <w:t>PHP, HTML/CSS</w:t>
      </w:r>
    </w:p>
    <w:p w14:paraId="054D595E" w14:textId="77777777" w:rsidR="006C1346" w:rsidRDefault="006C1346" w:rsidP="006C1346"/>
    <w:p w14:paraId="036A22D3" w14:textId="77777777" w:rsidR="006C1346" w:rsidRDefault="00C03E85" w:rsidP="006C1346">
      <w:hyperlink r:id="rId15" w:history="1">
        <w:r w:rsidR="006C1346" w:rsidRPr="00D54A07">
          <w:rPr>
            <w:rStyle w:val="Hyperlink"/>
          </w:rPr>
          <w:t xml:space="preserve">Freedom Hill </w:t>
        </w:r>
        <w:r w:rsidR="006E2126">
          <w:rPr>
            <w:rStyle w:val="Hyperlink"/>
          </w:rPr>
          <w:t>P</w:t>
        </w:r>
        <w:r w:rsidR="006C1346" w:rsidRPr="00D54A07">
          <w:rPr>
            <w:rStyle w:val="Hyperlink"/>
          </w:rPr>
          <w:t>rimer</w:t>
        </w:r>
      </w:hyperlink>
      <w:r w:rsidR="006C1346">
        <w:t xml:space="preserve"> </w:t>
      </w:r>
    </w:p>
    <w:p w14:paraId="19C6AA8F" w14:textId="77777777" w:rsidR="00BB40D4" w:rsidRDefault="00BB40D4" w:rsidP="006C1346">
      <w:r w:rsidRPr="00BB40D4">
        <w:t xml:space="preserve">Freedom’s Hill Primer is a digital journal that seeks to provide its audience with articles and videos on a variety of topics within the liberal arts and media culture. </w:t>
      </w:r>
      <w:r>
        <w:t>The</w:t>
      </w:r>
      <w:r w:rsidRPr="00BB40D4">
        <w:t xml:space="preserve"> website is maintained by students and faculty from Southern Wesleyan University. Freedom’s Hill Primer is a place for exploration, collaboration, teaching, learning, and some experimentation.</w:t>
      </w:r>
      <w:r>
        <w:t xml:space="preserve"> </w:t>
      </w:r>
    </w:p>
    <w:p w14:paraId="7589E25F" w14:textId="77777777" w:rsidR="006C1346" w:rsidRDefault="00BB40D4" w:rsidP="006C1346">
      <w:r>
        <w:t xml:space="preserve">Technology:  </w:t>
      </w:r>
      <w:r w:rsidR="006C1346">
        <w:t xml:space="preserve">PHP/HTML/CSS/Bootstrap. </w:t>
      </w:r>
    </w:p>
    <w:p w14:paraId="45BE6014" w14:textId="77777777" w:rsidR="006C1346" w:rsidRDefault="006C1346" w:rsidP="006C1346"/>
    <w:p w14:paraId="6424CA71" w14:textId="77777777" w:rsidR="00041213" w:rsidRDefault="00041213" w:rsidP="006C1346"/>
    <w:p w14:paraId="3844D906" w14:textId="77777777" w:rsidR="00041213" w:rsidRDefault="00041213" w:rsidP="006C1346"/>
    <w:p w14:paraId="19617933" w14:textId="77777777" w:rsidR="00041213" w:rsidRDefault="00041213" w:rsidP="006C1346"/>
    <w:p w14:paraId="3378CBFD" w14:textId="6B222E92" w:rsidR="00BB40D4" w:rsidRDefault="00C03E85" w:rsidP="006C1346">
      <w:hyperlink r:id="rId16" w:history="1">
        <w:r w:rsidR="00BB40D4">
          <w:rPr>
            <w:rStyle w:val="Hyperlink"/>
          </w:rPr>
          <w:t>B</w:t>
        </w:r>
        <w:r w:rsidR="006C1346" w:rsidRPr="00F9476D">
          <w:rPr>
            <w:rStyle w:val="Hyperlink"/>
          </w:rPr>
          <w:t>attle ship</w:t>
        </w:r>
      </w:hyperlink>
    </w:p>
    <w:p w14:paraId="3C3671E4" w14:textId="77777777" w:rsidR="00BB40D4" w:rsidRDefault="00370F4D" w:rsidP="00BB40D4">
      <w:r>
        <w:t>Unl</w:t>
      </w:r>
      <w:r w:rsidR="00BB40D4">
        <w:t>i</w:t>
      </w:r>
      <w:r w:rsidR="006C1346">
        <w:t xml:space="preserve">ke a board game, </w:t>
      </w:r>
      <w:r w:rsidR="00BB40D4">
        <w:t xml:space="preserve">it is designed with full AI </w:t>
      </w:r>
      <w:r w:rsidR="006C1346">
        <w:t>functionality.  </w:t>
      </w:r>
      <w:r w:rsidR="00BB40D4" w:rsidRPr="00C17EC9">
        <w:t xml:space="preserve">Before play begins, </w:t>
      </w:r>
      <w:r>
        <w:t>the</w:t>
      </w:r>
      <w:r w:rsidR="00BB40D4" w:rsidRPr="00C17EC9">
        <w:t xml:space="preserve"> player secretly arranges their ships on their primary grid</w:t>
      </w:r>
      <w:r w:rsidR="00C17EC9" w:rsidRPr="00C17EC9">
        <w:t>. After the ships have been positioned, the game proceeds in a series of rounds.</w:t>
      </w:r>
      <w:r w:rsidR="00A32A6C">
        <w:t xml:space="preserve">  </w:t>
      </w:r>
      <w:r>
        <w:t>As</w:t>
      </w:r>
      <w:r w:rsidR="00A32A6C" w:rsidRPr="00A32A6C">
        <w:t xml:space="preserve"> you hit parts of a ship then that ship will become visible to you.</w:t>
      </w:r>
    </w:p>
    <w:p w14:paraId="0FBC0E86" w14:textId="77777777" w:rsidR="006C1346" w:rsidRDefault="00BB40D4" w:rsidP="00BB40D4">
      <w:r>
        <w:t xml:space="preserve">Technology: </w:t>
      </w:r>
      <w:r w:rsidR="006C1346">
        <w:t xml:space="preserve">C# for desktop. </w:t>
      </w:r>
    </w:p>
    <w:p w14:paraId="3C85E43A" w14:textId="77777777" w:rsidR="006C1346" w:rsidRDefault="006C1346" w:rsidP="006C1346"/>
    <w:p w14:paraId="77914BBA" w14:textId="77777777" w:rsidR="006C1346" w:rsidRDefault="00C03E85" w:rsidP="006C1346">
      <w:hyperlink r:id="rId17" w:history="1">
        <w:r w:rsidR="006C1346" w:rsidRPr="00D54A07">
          <w:rPr>
            <w:rStyle w:val="Hyperlink"/>
          </w:rPr>
          <w:t>PIG/Dice game</w:t>
        </w:r>
      </w:hyperlink>
    </w:p>
    <w:p w14:paraId="1C13036D" w14:textId="77777777" w:rsidR="00A32A6C" w:rsidRDefault="00A32A6C" w:rsidP="006C1346">
      <w:r>
        <w:t xml:space="preserve">Designed and developed a game where players take a turn rolling </w:t>
      </w:r>
      <w:r w:rsidR="006C1346">
        <w:t>the dice, it keeps a running total of it to 10</w:t>
      </w:r>
      <w:r>
        <w:t xml:space="preserve">0. </w:t>
      </w:r>
    </w:p>
    <w:p w14:paraId="207732F5" w14:textId="77777777" w:rsidR="00A32A6C" w:rsidRDefault="00C03E85" w:rsidP="006C1346">
      <w:hyperlink r:id="rId18" w:history="1">
        <w:r w:rsidR="006C1346" w:rsidRPr="00D54A07">
          <w:rPr>
            <w:rStyle w:val="Hyperlink"/>
          </w:rPr>
          <w:t>PIG advance</w:t>
        </w:r>
      </w:hyperlink>
    </w:p>
    <w:p w14:paraId="17EAA9FD" w14:textId="77777777" w:rsidR="006C1346" w:rsidRDefault="00A32A6C" w:rsidP="006C1346">
      <w:r>
        <w:t>Developed a</w:t>
      </w:r>
      <w:r w:rsidR="006C1346">
        <w:t xml:space="preserve">n advance version of it w/two </w:t>
      </w:r>
      <w:bookmarkStart w:id="0" w:name="_GoBack"/>
      <w:bookmarkEnd w:id="0"/>
      <w:r w:rsidR="006C1346">
        <w:t>dic</w:t>
      </w:r>
      <w:r>
        <w:t xml:space="preserve">e, players can </w:t>
      </w:r>
      <w:r w:rsidR="006C1346">
        <w:t>set what</w:t>
      </w:r>
      <w:r>
        <w:t xml:space="preserve"> s</w:t>
      </w:r>
      <w:r w:rsidR="006C1346">
        <w:t xml:space="preserve">core to play to.  </w:t>
      </w:r>
    </w:p>
    <w:p w14:paraId="2087FF3E" w14:textId="77777777" w:rsidR="00A32A6C" w:rsidRDefault="00A32A6C" w:rsidP="006C1346">
      <w:r>
        <w:rPr>
          <w:rFonts w:ascii="Times New Roman" w:eastAsia="Times New Roman" w:hAnsi="Times New Roman" w:cs="Times New Roman"/>
          <w:sz w:val="24"/>
          <w:szCs w:val="24"/>
        </w:rPr>
        <w:t>Technology: JavaScript</w:t>
      </w:r>
    </w:p>
    <w:p w14:paraId="1C57A712" w14:textId="77777777" w:rsidR="006C1346" w:rsidRDefault="006C1346" w:rsidP="006C1346"/>
    <w:p w14:paraId="69B12432" w14:textId="77777777" w:rsidR="00A32A6C" w:rsidRDefault="00C03E85" w:rsidP="006C1346">
      <w:hyperlink r:id="rId19" w:history="1">
        <w:r w:rsidR="006C1346" w:rsidRPr="00D54A07">
          <w:rPr>
            <w:rStyle w:val="Hyperlink"/>
          </w:rPr>
          <w:t xml:space="preserve">Yahtzee </w:t>
        </w:r>
        <w:r w:rsidR="00A32A6C">
          <w:rPr>
            <w:rStyle w:val="Hyperlink"/>
          </w:rPr>
          <w:t>G</w:t>
        </w:r>
        <w:r w:rsidR="006C1346" w:rsidRPr="00D54A07">
          <w:rPr>
            <w:rStyle w:val="Hyperlink"/>
          </w:rPr>
          <w:t>ame</w:t>
        </w:r>
      </w:hyperlink>
    </w:p>
    <w:p w14:paraId="4BC67704" w14:textId="77777777" w:rsidR="004A4E94" w:rsidRDefault="00A32A6C" w:rsidP="006C1346">
      <w:pPr>
        <w:rPr>
          <w:rFonts w:ascii="Arial" w:hAnsi="Arial" w:cs="Arial"/>
          <w:color w:val="333333"/>
          <w:shd w:val="clear" w:color="auto" w:fill="FFFFFF"/>
        </w:rPr>
      </w:pPr>
      <w:r>
        <w:t>Very in</w:t>
      </w:r>
      <w:r w:rsidR="006C1346">
        <w:t>-depth</w:t>
      </w:r>
      <w:r>
        <w:t xml:space="preserve"> game </w:t>
      </w:r>
      <w:r w:rsidR="00370F4D">
        <w:t>design,</w:t>
      </w:r>
      <w:r w:rsidR="004A4E94">
        <w:t xml:space="preserve"> with the ability to have </w:t>
      </w:r>
      <w:r w:rsidR="00370F4D">
        <w:t>multi</w:t>
      </w:r>
      <w:r w:rsidR="004A4E94">
        <w:t>player.  The game will keep track of the scores</w:t>
      </w:r>
      <w:r w:rsidR="00370F4D">
        <w:t>, and allow the user to score however they would like.</w:t>
      </w:r>
    </w:p>
    <w:p w14:paraId="17D0C107" w14:textId="0A4455E1" w:rsidR="00A32A6C" w:rsidRDefault="00A32A6C" w:rsidP="006C1346">
      <w:r>
        <w:t>Technology: C++</w:t>
      </w:r>
    </w:p>
    <w:p w14:paraId="7A9F5221" w14:textId="18B95091" w:rsidR="00E20E5F" w:rsidRDefault="00E20E5F" w:rsidP="006C1346"/>
    <w:p w14:paraId="185488A5" w14:textId="0CAA7D2D" w:rsidR="00E20E5F" w:rsidRDefault="00C03E85" w:rsidP="006C1346">
      <w:hyperlink r:id="rId20" w:history="1">
        <w:proofErr w:type="spellStart"/>
        <w:r w:rsidR="00E20E5F" w:rsidRPr="002E280C">
          <w:rPr>
            <w:rStyle w:val="Hyperlink"/>
          </w:rPr>
          <w:t>Budgety</w:t>
        </w:r>
        <w:proofErr w:type="spellEnd"/>
      </w:hyperlink>
      <w:r w:rsidR="00E37A3F">
        <w:t xml:space="preserve"> </w:t>
      </w:r>
    </w:p>
    <w:p w14:paraId="0A0339CE" w14:textId="367DE230" w:rsidR="00E20E5F" w:rsidRDefault="00E20E5F" w:rsidP="006C1346">
      <w:r>
        <w:t xml:space="preserve">An online budgeting app that takes income and expenses, then it outputs the users available budget for the month. It also shows the percentages that the </w:t>
      </w:r>
      <w:r w:rsidR="00E37A3F">
        <w:t>expenses</w:t>
      </w:r>
      <w:r>
        <w:t xml:space="preserve"> compared to the total income.</w:t>
      </w:r>
    </w:p>
    <w:p w14:paraId="69317936" w14:textId="02FDB1A7" w:rsidR="00E20E5F" w:rsidRDefault="00E20E5F" w:rsidP="006C1346">
      <w:r>
        <w:t>Technology: JavaScript</w:t>
      </w:r>
    </w:p>
    <w:p w14:paraId="3E89E496" w14:textId="77777777" w:rsidR="00B32F70" w:rsidRDefault="00B32F70" w:rsidP="00B32F70"/>
    <w:p w14:paraId="4B132D6D" w14:textId="77777777" w:rsidR="00B32F70" w:rsidRPr="004A4E94" w:rsidRDefault="00B32F70" w:rsidP="007569C1">
      <w:pPr>
        <w:pStyle w:val="Heading3"/>
        <w:rPr>
          <w:rFonts w:asciiTheme="minorHAnsi" w:eastAsiaTheme="minorHAnsi" w:hAnsiTheme="minorHAnsi" w:cstheme="minorBidi"/>
          <w:b/>
          <w:caps w:val="0"/>
          <w:sz w:val="22"/>
          <w:szCs w:val="22"/>
        </w:rPr>
      </w:pPr>
      <w:r w:rsidRPr="004A4E94">
        <w:rPr>
          <w:rFonts w:asciiTheme="minorHAnsi" w:eastAsiaTheme="minorHAnsi" w:hAnsiTheme="minorHAnsi" w:cstheme="minorBidi"/>
          <w:b/>
          <w:caps w:val="0"/>
          <w:sz w:val="22"/>
          <w:szCs w:val="22"/>
        </w:rPr>
        <w:t>Experience</w:t>
      </w:r>
    </w:p>
    <w:p w14:paraId="39C28DC2" w14:textId="77777777" w:rsidR="00B32F70" w:rsidRPr="00906BEE" w:rsidRDefault="00B32F70" w:rsidP="007569C1">
      <w:pPr>
        <w:pStyle w:val="Heading4"/>
      </w:pPr>
      <w:r w:rsidRPr="001D6D48">
        <w:t>Computer System Consultant</w:t>
      </w:r>
      <w:r w:rsidRPr="00906BEE">
        <w:t xml:space="preserve"> • </w:t>
      </w:r>
      <w:r w:rsidRPr="001D6D48">
        <w:t>Landvision Titles, Inc</w:t>
      </w:r>
      <w:r w:rsidRPr="00906BEE">
        <w:t xml:space="preserve"> • </w:t>
      </w:r>
      <w:r>
        <w:t>January 2015</w:t>
      </w:r>
      <w:r w:rsidRPr="00906BEE">
        <w:t xml:space="preserve"> – </w:t>
      </w:r>
      <w:r>
        <w:t>Present (as needed)</w:t>
      </w:r>
    </w:p>
    <w:p w14:paraId="77C5192D" w14:textId="77777777" w:rsidR="00B32F70" w:rsidRPr="00906BEE" w:rsidRDefault="00B32F70" w:rsidP="007569C1">
      <w:r w:rsidRPr="00A729F3">
        <w:t>Create solutions, effectively meeting corporate needs which ensure client’s needs are met.</w:t>
      </w:r>
      <w:r>
        <w:t xml:space="preserve"> For example: </w:t>
      </w:r>
      <w:r w:rsidRPr="00A729F3">
        <w:t xml:space="preserve">Designed a three-layer back-up solution </w:t>
      </w:r>
      <w:r>
        <w:t>and t</w:t>
      </w:r>
      <w:r w:rsidRPr="00A729F3">
        <w:t>aught various team members how to digitize corporate files</w:t>
      </w:r>
      <w:r>
        <w:t>.</w:t>
      </w:r>
    </w:p>
    <w:p w14:paraId="5F63BB0C" w14:textId="77777777" w:rsidR="00B32F70" w:rsidRPr="00906BEE" w:rsidRDefault="00B32F70" w:rsidP="007569C1">
      <w:pPr>
        <w:pStyle w:val="Heading4"/>
      </w:pPr>
      <w:r w:rsidRPr="003970CA">
        <w:t>Web Designer</w:t>
      </w:r>
      <w:r w:rsidRPr="00906BEE">
        <w:t xml:space="preserve"> • </w:t>
      </w:r>
      <w:r w:rsidRPr="003970CA">
        <w:t>Net Doctors</w:t>
      </w:r>
      <w:r w:rsidRPr="00906BEE">
        <w:t xml:space="preserve"> • </w:t>
      </w:r>
      <w:r>
        <w:t>December 2016</w:t>
      </w:r>
      <w:r w:rsidRPr="00906BEE">
        <w:t xml:space="preserve"> – </w:t>
      </w:r>
      <w:r>
        <w:t>may 2017</w:t>
      </w:r>
    </w:p>
    <w:p w14:paraId="100BA430" w14:textId="77777777" w:rsidR="00B32F70" w:rsidRPr="00906BEE" w:rsidRDefault="00B32F70" w:rsidP="007569C1">
      <w:r>
        <w:t xml:space="preserve">Built upon the existing client base while being the only web designer onsite. Handled all projects ranging from </w:t>
      </w:r>
      <w:r w:rsidRPr="003970CA">
        <w:t>large E-commerce to pamphlet style websites.</w:t>
      </w:r>
    </w:p>
    <w:p w14:paraId="29A67D56" w14:textId="77777777" w:rsidR="00B32F70" w:rsidRPr="00906BEE" w:rsidRDefault="00C03E85" w:rsidP="007569C1">
      <w:pPr>
        <w:pStyle w:val="Heading3"/>
      </w:pPr>
      <w:sdt>
        <w:sdtPr>
          <w:rPr>
            <w:rFonts w:asciiTheme="minorHAnsi" w:eastAsiaTheme="minorHAnsi" w:hAnsiTheme="minorHAnsi" w:cstheme="minorBidi"/>
            <w:caps w:val="0"/>
            <w:sz w:val="22"/>
            <w:szCs w:val="22"/>
          </w:rPr>
          <w:alias w:val="Volunteer Experience or Leadership:"/>
          <w:tag w:val="Volunteer Experience or Leadership:"/>
          <w:id w:val="-1093778966"/>
          <w:placeholder>
            <w:docPart w:val="582ABB5351EA471A9E69AB42C5FD1E6A"/>
          </w:placeholder>
          <w:temporary/>
          <w:showingPlcHdr/>
          <w15:appearance w15:val="hidden"/>
        </w:sdtPr>
        <w:sdtEndPr>
          <w:rPr>
            <w:rFonts w:asciiTheme="majorHAnsi" w:eastAsiaTheme="majorEastAsia" w:hAnsiTheme="majorHAnsi" w:cstheme="majorBidi"/>
            <w:caps/>
            <w:sz w:val="32"/>
            <w:szCs w:val="24"/>
          </w:rPr>
        </w:sdtEndPr>
        <w:sdtContent>
          <w:r w:rsidR="00B32F70" w:rsidRPr="004A4E94">
            <w:rPr>
              <w:rFonts w:asciiTheme="minorHAnsi" w:eastAsiaTheme="minorHAnsi" w:hAnsiTheme="minorHAnsi" w:cstheme="minorBidi"/>
              <w:b/>
              <w:caps w:val="0"/>
              <w:sz w:val="22"/>
              <w:szCs w:val="22"/>
            </w:rPr>
            <w:t>Volunteer Experience or Leadership</w:t>
          </w:r>
        </w:sdtContent>
      </w:sdt>
    </w:p>
    <w:p w14:paraId="7323130C" w14:textId="77777777" w:rsidR="00B32F70" w:rsidRDefault="00B32F70" w:rsidP="00741125">
      <w:r>
        <w:t xml:space="preserve">Directed Student Activities at Southern Wesleyan University, which lead to an increase in student involvement and a change in the financial structure of the organization that </w:t>
      </w:r>
      <w:proofErr w:type="gramStart"/>
      <w:r>
        <w:t>still persists</w:t>
      </w:r>
      <w:proofErr w:type="gramEnd"/>
      <w:r>
        <w:t xml:space="preserve"> today.</w:t>
      </w:r>
    </w:p>
    <w:p w14:paraId="239EA627" w14:textId="77777777" w:rsidR="00B32F70" w:rsidRPr="00906BEE" w:rsidRDefault="00B32F70" w:rsidP="00741125"/>
    <w:p w14:paraId="1858E423" w14:textId="77777777" w:rsidR="00290AAA" w:rsidRDefault="00290AAA" w:rsidP="00E22E87">
      <w:pPr>
        <w:pStyle w:val="NoSpacing"/>
      </w:pPr>
    </w:p>
    <w:sectPr w:rsidR="00290AAA" w:rsidSect="006C1346">
      <w:type w:val="continuous"/>
      <w:pgSz w:w="12240" w:h="15840"/>
      <w:pgMar w:top="864" w:right="864" w:bottom="2304" w:left="864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96829" w14:textId="77777777" w:rsidR="00C03E85" w:rsidRDefault="00C03E85" w:rsidP="00713050">
      <w:pPr>
        <w:spacing w:line="240" w:lineRule="auto"/>
      </w:pPr>
      <w:r>
        <w:separator/>
      </w:r>
    </w:p>
  </w:endnote>
  <w:endnote w:type="continuationSeparator" w:id="0">
    <w:p w14:paraId="026E878F" w14:textId="77777777" w:rsidR="00C03E85" w:rsidRDefault="00C03E8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02EC5" w14:textId="67535AC1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2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ACE59" w14:textId="77777777" w:rsidR="00217980" w:rsidRDefault="00217980" w:rsidP="006C1346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3D5CF" w14:textId="77777777" w:rsidR="00C03E85" w:rsidRDefault="00C03E85" w:rsidP="00713050">
      <w:pPr>
        <w:spacing w:line="240" w:lineRule="auto"/>
      </w:pPr>
      <w:r>
        <w:separator/>
      </w:r>
    </w:p>
  </w:footnote>
  <w:footnote w:type="continuationSeparator" w:id="0">
    <w:p w14:paraId="2F1AE96B" w14:textId="77777777" w:rsidR="00C03E85" w:rsidRDefault="00C03E85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8A32BF"/>
    <w:multiLevelType w:val="hybridMultilevel"/>
    <w:tmpl w:val="1CD45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466392"/>
    <w:multiLevelType w:val="hybridMultilevel"/>
    <w:tmpl w:val="27BA8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184603"/>
    <w:multiLevelType w:val="hybridMultilevel"/>
    <w:tmpl w:val="6A62C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1A"/>
    <w:rsid w:val="000058AF"/>
    <w:rsid w:val="00041213"/>
    <w:rsid w:val="00091382"/>
    <w:rsid w:val="000A07DA"/>
    <w:rsid w:val="000A2BFA"/>
    <w:rsid w:val="000B0619"/>
    <w:rsid w:val="000B61CA"/>
    <w:rsid w:val="000F7610"/>
    <w:rsid w:val="00114ED7"/>
    <w:rsid w:val="00140B0E"/>
    <w:rsid w:val="00182C5D"/>
    <w:rsid w:val="001A5CA9"/>
    <w:rsid w:val="001B2AC1"/>
    <w:rsid w:val="001B403A"/>
    <w:rsid w:val="001D6D48"/>
    <w:rsid w:val="001F4583"/>
    <w:rsid w:val="00216256"/>
    <w:rsid w:val="00217980"/>
    <w:rsid w:val="00271662"/>
    <w:rsid w:val="0027404F"/>
    <w:rsid w:val="00290AAA"/>
    <w:rsid w:val="00293B83"/>
    <w:rsid w:val="002B091C"/>
    <w:rsid w:val="002C2CDD"/>
    <w:rsid w:val="002D45C6"/>
    <w:rsid w:val="002E280C"/>
    <w:rsid w:val="002F03FA"/>
    <w:rsid w:val="00313E86"/>
    <w:rsid w:val="00333CD3"/>
    <w:rsid w:val="00340365"/>
    <w:rsid w:val="0034107D"/>
    <w:rsid w:val="00342B64"/>
    <w:rsid w:val="003437FB"/>
    <w:rsid w:val="00364079"/>
    <w:rsid w:val="00366B0C"/>
    <w:rsid w:val="00370F4D"/>
    <w:rsid w:val="00391D68"/>
    <w:rsid w:val="003970CA"/>
    <w:rsid w:val="00397F39"/>
    <w:rsid w:val="003B5D37"/>
    <w:rsid w:val="003C5528"/>
    <w:rsid w:val="003D03E5"/>
    <w:rsid w:val="004077FB"/>
    <w:rsid w:val="004244FF"/>
    <w:rsid w:val="00424DD9"/>
    <w:rsid w:val="00455E1C"/>
    <w:rsid w:val="0046104A"/>
    <w:rsid w:val="004717C5"/>
    <w:rsid w:val="00475609"/>
    <w:rsid w:val="004A24CC"/>
    <w:rsid w:val="004A4E94"/>
    <w:rsid w:val="00523479"/>
    <w:rsid w:val="00543DB7"/>
    <w:rsid w:val="005729B0"/>
    <w:rsid w:val="005B68C3"/>
    <w:rsid w:val="005C1E1A"/>
    <w:rsid w:val="005D4731"/>
    <w:rsid w:val="005E2BCE"/>
    <w:rsid w:val="00631999"/>
    <w:rsid w:val="00641630"/>
    <w:rsid w:val="00684488"/>
    <w:rsid w:val="006A3CE7"/>
    <w:rsid w:val="006A7746"/>
    <w:rsid w:val="006C1346"/>
    <w:rsid w:val="006C4C50"/>
    <w:rsid w:val="006D76B1"/>
    <w:rsid w:val="006E2126"/>
    <w:rsid w:val="00713050"/>
    <w:rsid w:val="00741125"/>
    <w:rsid w:val="00746F7F"/>
    <w:rsid w:val="00750A70"/>
    <w:rsid w:val="00754726"/>
    <w:rsid w:val="007569C1"/>
    <w:rsid w:val="00763832"/>
    <w:rsid w:val="007D2696"/>
    <w:rsid w:val="007D2FD2"/>
    <w:rsid w:val="007F12EF"/>
    <w:rsid w:val="00811117"/>
    <w:rsid w:val="00823C54"/>
    <w:rsid w:val="00841146"/>
    <w:rsid w:val="0088504C"/>
    <w:rsid w:val="00886BA9"/>
    <w:rsid w:val="0089382B"/>
    <w:rsid w:val="008A1907"/>
    <w:rsid w:val="008A72E8"/>
    <w:rsid w:val="008C6BCA"/>
    <w:rsid w:val="008C7B50"/>
    <w:rsid w:val="008D07DC"/>
    <w:rsid w:val="008E4B30"/>
    <w:rsid w:val="00906BEE"/>
    <w:rsid w:val="009243E7"/>
    <w:rsid w:val="00947464"/>
    <w:rsid w:val="00973F2F"/>
    <w:rsid w:val="00985D58"/>
    <w:rsid w:val="009B3C40"/>
    <w:rsid w:val="00A22FDC"/>
    <w:rsid w:val="00A32A6C"/>
    <w:rsid w:val="00A42540"/>
    <w:rsid w:val="00A50939"/>
    <w:rsid w:val="00A729F3"/>
    <w:rsid w:val="00A83413"/>
    <w:rsid w:val="00AA6A40"/>
    <w:rsid w:val="00AA75F6"/>
    <w:rsid w:val="00AC6CE6"/>
    <w:rsid w:val="00AD00FD"/>
    <w:rsid w:val="00AF0A8E"/>
    <w:rsid w:val="00B156B9"/>
    <w:rsid w:val="00B32F70"/>
    <w:rsid w:val="00B5664D"/>
    <w:rsid w:val="00BA5B40"/>
    <w:rsid w:val="00BB40D4"/>
    <w:rsid w:val="00BD0206"/>
    <w:rsid w:val="00C03E85"/>
    <w:rsid w:val="00C17EC9"/>
    <w:rsid w:val="00C2098A"/>
    <w:rsid w:val="00C5444A"/>
    <w:rsid w:val="00C612DA"/>
    <w:rsid w:val="00C7741E"/>
    <w:rsid w:val="00C875AB"/>
    <w:rsid w:val="00CA3DF1"/>
    <w:rsid w:val="00CA4581"/>
    <w:rsid w:val="00CC08FB"/>
    <w:rsid w:val="00CE18D5"/>
    <w:rsid w:val="00D04109"/>
    <w:rsid w:val="00D54A07"/>
    <w:rsid w:val="00D54E9D"/>
    <w:rsid w:val="00D97A41"/>
    <w:rsid w:val="00DD3CF6"/>
    <w:rsid w:val="00DD6416"/>
    <w:rsid w:val="00DF4E0A"/>
    <w:rsid w:val="00E02DCD"/>
    <w:rsid w:val="00E12C60"/>
    <w:rsid w:val="00E20E5F"/>
    <w:rsid w:val="00E22E87"/>
    <w:rsid w:val="00E326A2"/>
    <w:rsid w:val="00E37A3F"/>
    <w:rsid w:val="00E57630"/>
    <w:rsid w:val="00E7340D"/>
    <w:rsid w:val="00E86C2B"/>
    <w:rsid w:val="00EB2D52"/>
    <w:rsid w:val="00EF7CC9"/>
    <w:rsid w:val="00F207C0"/>
    <w:rsid w:val="00F20AE5"/>
    <w:rsid w:val="00F47E97"/>
    <w:rsid w:val="00F645C7"/>
    <w:rsid w:val="00F64BDA"/>
    <w:rsid w:val="00F82F83"/>
    <w:rsid w:val="00F9476D"/>
    <w:rsid w:val="00FB03D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092D9"/>
  <w15:chartTrackingRefBased/>
  <w15:docId w15:val="{B7675CCE-316E-40B6-9DB2-94044EDC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2F5496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F5496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2F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cameroncromer.000webhostapp.com/pig-game-advanced/index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cameroncromer.000webhostapp.com/Pig-game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romer12/Example-Projects/tree/master/c%23/Battleship" TargetMode="External"/><Relationship Id="rId20" Type="http://schemas.openxmlformats.org/officeDocument/2006/relationships/hyperlink" Target="https://cameroncromer.000webhostapp.com/budgety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romer12/Example-Project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meroncromer.000webhostapp.com/FHP/FHP/fhp_home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AMERONCROMER.000WEBHOSTAPP.COM" TargetMode="External"/><Relationship Id="rId19" Type="http://schemas.openxmlformats.org/officeDocument/2006/relationships/hyperlink" Target="https://github.com/cromer12/Example-Projects/tree/master/c%2B%2B/Yahtze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bryan-cameron-cromer-3887a1b5/" TargetMode="External"/><Relationship Id="rId14" Type="http://schemas.openxmlformats.org/officeDocument/2006/relationships/hyperlink" Target="https://cameroncromer.000webhostapp.com/quiz/index.php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m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86D4E83B194E989A674CD2A4379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27C3D-FEB0-4771-9A07-C89AE04D2394}"/>
      </w:docPartPr>
      <w:docPartBody>
        <w:p w:rsidR="00D35713" w:rsidRDefault="0030552B" w:rsidP="0030552B">
          <w:pPr>
            <w:pStyle w:val="3C86D4E83B194E989A674CD2A4379290"/>
          </w:pPr>
          <w:r w:rsidRPr="00906BEE">
            <w:t>Objective</w:t>
          </w:r>
        </w:p>
      </w:docPartBody>
    </w:docPart>
    <w:docPart>
      <w:docPartPr>
        <w:name w:val="D296FBC498E944E4BA632A089553F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9B8F-BE72-42DA-902D-F46D550D4033}"/>
      </w:docPartPr>
      <w:docPartBody>
        <w:p w:rsidR="00D35713" w:rsidRDefault="0030552B" w:rsidP="0030552B">
          <w:pPr>
            <w:pStyle w:val="D296FBC498E944E4BA632A089553F0D3"/>
          </w:pPr>
          <w:r w:rsidRPr="00906BEE">
            <w:t>Skills</w:t>
          </w:r>
        </w:p>
      </w:docPartBody>
    </w:docPart>
    <w:docPart>
      <w:docPartPr>
        <w:name w:val="582ABB5351EA471A9E69AB42C5FD1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BD54A-9287-4781-982B-1BD565DEBB75}"/>
      </w:docPartPr>
      <w:docPartBody>
        <w:p w:rsidR="00D35713" w:rsidRDefault="0030552B" w:rsidP="0030552B">
          <w:pPr>
            <w:pStyle w:val="582ABB5351EA471A9E69AB42C5FD1E6A"/>
          </w:pPr>
          <w:r w:rsidRPr="00906BEE">
            <w:t>Volunteer Experience or Leadership</w:t>
          </w:r>
        </w:p>
      </w:docPartBody>
    </w:docPart>
    <w:docPart>
      <w:docPartPr>
        <w:name w:val="56EB3C3BCDCA46DBB5814371B4718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76B74-F7BC-4A90-AFFC-8E5942D334CB}"/>
      </w:docPartPr>
      <w:docPartBody>
        <w:p w:rsidR="00D35713" w:rsidRDefault="0030552B" w:rsidP="0030552B">
          <w:pPr>
            <w:pStyle w:val="56EB3C3BCDCA46DBB5814371B4718C61"/>
          </w:pPr>
          <w:r>
            <w:t>Your name</w:t>
          </w:r>
        </w:p>
      </w:docPartBody>
    </w:docPart>
    <w:docPart>
      <w:docPartPr>
        <w:name w:val="6C0A8C74A74B470D87506E39F146B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D150B-E1A3-4502-B88C-0AF59E691F98}"/>
      </w:docPartPr>
      <w:docPartBody>
        <w:p w:rsidR="00D35713" w:rsidRDefault="0030552B" w:rsidP="0030552B">
          <w:pPr>
            <w:pStyle w:val="6C0A8C74A74B470D87506E39F146BD07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C16"/>
    <w:rsid w:val="00251C87"/>
    <w:rsid w:val="0030552B"/>
    <w:rsid w:val="005243CA"/>
    <w:rsid w:val="00552E5B"/>
    <w:rsid w:val="00570632"/>
    <w:rsid w:val="007E6E74"/>
    <w:rsid w:val="008B0C16"/>
    <w:rsid w:val="0096184D"/>
    <w:rsid w:val="00D17C86"/>
    <w:rsid w:val="00D35713"/>
    <w:rsid w:val="00E63CC5"/>
    <w:rsid w:val="00E850A5"/>
    <w:rsid w:val="00EC4144"/>
    <w:rsid w:val="00FA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802737B8EF4B4E9ACA86EC684278BB">
    <w:name w:val="87802737B8EF4B4E9ACA86EC684278BB"/>
  </w:style>
  <w:style w:type="paragraph" w:customStyle="1" w:styleId="3CABD62AAEE7459689493B4AFA529534">
    <w:name w:val="3CABD62AAEE7459689493B4AFA529534"/>
  </w:style>
  <w:style w:type="paragraph" w:customStyle="1" w:styleId="42ED040BCAC7416E9E80577170BD388F">
    <w:name w:val="42ED040BCAC7416E9E80577170BD388F"/>
  </w:style>
  <w:style w:type="paragraph" w:customStyle="1" w:styleId="CEB00B7D438D4CC086CD1AF27E54F172">
    <w:name w:val="CEB00B7D438D4CC086CD1AF27E54F172"/>
  </w:style>
  <w:style w:type="paragraph" w:customStyle="1" w:styleId="56C47F64A1A046A7BDD8F3E670D4B419">
    <w:name w:val="56C47F64A1A046A7BDD8F3E670D4B419"/>
  </w:style>
  <w:style w:type="paragraph" w:customStyle="1" w:styleId="8BD3BB4A84E6419EBD23857609C679CA">
    <w:name w:val="8BD3BB4A84E6419EBD23857609C679CA"/>
  </w:style>
  <w:style w:type="paragraph" w:customStyle="1" w:styleId="2214FE10A64148189BDEA09439AEF2D2">
    <w:name w:val="2214FE10A64148189BDEA09439AEF2D2"/>
  </w:style>
  <w:style w:type="paragraph" w:customStyle="1" w:styleId="9E560C90219140299D3B098B5C610D8D">
    <w:name w:val="9E560C90219140299D3B098B5C610D8D"/>
  </w:style>
  <w:style w:type="paragraph" w:customStyle="1" w:styleId="6305EDC4029B4CB68A4B1A444B2FB965">
    <w:name w:val="6305EDC4029B4CB68A4B1A444B2FB965"/>
  </w:style>
  <w:style w:type="paragraph" w:customStyle="1" w:styleId="1262DE9414CE43478D2330218E77FEA7">
    <w:name w:val="1262DE9414CE43478D2330218E77FEA7"/>
  </w:style>
  <w:style w:type="paragraph" w:customStyle="1" w:styleId="9098B89AD3FF459797F768E6A448704C">
    <w:name w:val="9098B89AD3FF459797F768E6A448704C"/>
  </w:style>
  <w:style w:type="paragraph" w:customStyle="1" w:styleId="68C6C743EC004146B8802F50F03D3D30">
    <w:name w:val="68C6C743EC004146B8802F50F03D3D30"/>
  </w:style>
  <w:style w:type="paragraph" w:customStyle="1" w:styleId="7AE135EE9CAF475C90BA998D28D9BECB">
    <w:name w:val="7AE135EE9CAF475C90BA998D28D9BECB"/>
  </w:style>
  <w:style w:type="paragraph" w:customStyle="1" w:styleId="2844880AFDD0418B83257BE5B4A93FEB">
    <w:name w:val="2844880AFDD0418B83257BE5B4A93FEB"/>
  </w:style>
  <w:style w:type="paragraph" w:customStyle="1" w:styleId="A597D493F4C04F2086E3AEF418D78231">
    <w:name w:val="A597D493F4C04F2086E3AEF418D78231"/>
  </w:style>
  <w:style w:type="paragraph" w:customStyle="1" w:styleId="A0A69DD537544C3792A39F2832423D0F">
    <w:name w:val="A0A69DD537544C3792A39F2832423D0F"/>
  </w:style>
  <w:style w:type="paragraph" w:customStyle="1" w:styleId="84C82737D0E54E4EB3F1B906C9F9D6B2">
    <w:name w:val="84C82737D0E54E4EB3F1B906C9F9D6B2"/>
  </w:style>
  <w:style w:type="paragraph" w:customStyle="1" w:styleId="C582BC470C124482980DB889861828B8">
    <w:name w:val="C582BC470C124482980DB889861828B8"/>
  </w:style>
  <w:style w:type="paragraph" w:customStyle="1" w:styleId="43DD0F235CE0478FBEC9471A379C089B">
    <w:name w:val="43DD0F235CE0478FBEC9471A379C089B"/>
  </w:style>
  <w:style w:type="paragraph" w:customStyle="1" w:styleId="83B946F8A2EB4DCAA4C403F499276D9B">
    <w:name w:val="83B946F8A2EB4DCAA4C403F499276D9B"/>
  </w:style>
  <w:style w:type="paragraph" w:customStyle="1" w:styleId="3848BEAB391A4C4FB0498F291807679F">
    <w:name w:val="3848BEAB391A4C4FB0498F291807679F"/>
  </w:style>
  <w:style w:type="paragraph" w:customStyle="1" w:styleId="6D1BE9333F6B4C9FB2792CA26160BE15">
    <w:name w:val="6D1BE9333F6B4C9FB2792CA26160BE15"/>
  </w:style>
  <w:style w:type="paragraph" w:customStyle="1" w:styleId="E451093FA2DA4F658D6CE6FB8D7A66A3">
    <w:name w:val="E451093FA2DA4F658D6CE6FB8D7A66A3"/>
  </w:style>
  <w:style w:type="paragraph" w:customStyle="1" w:styleId="A1193F631EFD44E09F2C3BE69E8C0D81">
    <w:name w:val="A1193F631EFD44E09F2C3BE69E8C0D81"/>
  </w:style>
  <w:style w:type="paragraph" w:customStyle="1" w:styleId="D4701BE94706494CB943216ED566CF0C">
    <w:name w:val="D4701BE94706494CB943216ED566CF0C"/>
  </w:style>
  <w:style w:type="paragraph" w:customStyle="1" w:styleId="7AF708402668408C9848D5F508BF554D">
    <w:name w:val="7AF708402668408C9848D5F508BF554D"/>
  </w:style>
  <w:style w:type="paragraph" w:customStyle="1" w:styleId="1FAE0348112D4162A36ED67BD52224A0">
    <w:name w:val="1FAE0348112D4162A36ED67BD52224A0"/>
  </w:style>
  <w:style w:type="paragraph" w:customStyle="1" w:styleId="AB73F6CDBF354B289CF7C7EA53B8E5C9">
    <w:name w:val="AB73F6CDBF354B289CF7C7EA53B8E5C9"/>
  </w:style>
  <w:style w:type="paragraph" w:customStyle="1" w:styleId="12B5394B510C42CCAD22B6D05B009950">
    <w:name w:val="12B5394B510C42CCAD22B6D05B009950"/>
  </w:style>
  <w:style w:type="paragraph" w:customStyle="1" w:styleId="357A096CC2D343D5B6D6B8E0B3E34AA1">
    <w:name w:val="357A096CC2D343D5B6D6B8E0B3E34AA1"/>
  </w:style>
  <w:style w:type="paragraph" w:customStyle="1" w:styleId="E45DF004E6C149B99D2351BC10C69C11">
    <w:name w:val="E45DF004E6C149B99D2351BC10C69C11"/>
    <w:rsid w:val="008B0C16"/>
  </w:style>
  <w:style w:type="paragraph" w:customStyle="1" w:styleId="57D79BA611864C5398F59A741FA693BC">
    <w:name w:val="57D79BA611864C5398F59A741FA693BC"/>
    <w:rsid w:val="008B0C16"/>
  </w:style>
  <w:style w:type="paragraph" w:customStyle="1" w:styleId="675701A7F7154683B1E7CD6474C1C1F8">
    <w:name w:val="675701A7F7154683B1E7CD6474C1C1F8"/>
    <w:rsid w:val="008B0C16"/>
  </w:style>
  <w:style w:type="paragraph" w:customStyle="1" w:styleId="2E56D48F195C4530A5DA098F39D6D0E7">
    <w:name w:val="2E56D48F195C4530A5DA098F39D6D0E7"/>
    <w:rsid w:val="0030552B"/>
  </w:style>
  <w:style w:type="paragraph" w:customStyle="1" w:styleId="3C86D4E83B194E989A674CD2A4379290">
    <w:name w:val="3C86D4E83B194E989A674CD2A4379290"/>
    <w:rsid w:val="0030552B"/>
  </w:style>
  <w:style w:type="paragraph" w:customStyle="1" w:styleId="D296FBC498E944E4BA632A089553F0D3">
    <w:name w:val="D296FBC498E944E4BA632A089553F0D3"/>
    <w:rsid w:val="0030552B"/>
  </w:style>
  <w:style w:type="paragraph" w:customStyle="1" w:styleId="BF5892B876124FD6860EDBD061D1617D">
    <w:name w:val="BF5892B876124FD6860EDBD061D1617D"/>
    <w:rsid w:val="0030552B"/>
  </w:style>
  <w:style w:type="paragraph" w:customStyle="1" w:styleId="E94AD36138AA43A09BCF9B524BE81299">
    <w:name w:val="E94AD36138AA43A09BCF9B524BE81299"/>
    <w:rsid w:val="0030552B"/>
  </w:style>
  <w:style w:type="paragraph" w:customStyle="1" w:styleId="5B898EDDE6264EE6BBF63884879CC163">
    <w:name w:val="5B898EDDE6264EE6BBF63884879CC163"/>
    <w:rsid w:val="0030552B"/>
  </w:style>
  <w:style w:type="paragraph" w:customStyle="1" w:styleId="EEC2638FF43D44C0B16EB918C8B6C432">
    <w:name w:val="EEC2638FF43D44C0B16EB918C8B6C432"/>
    <w:rsid w:val="0030552B"/>
  </w:style>
  <w:style w:type="paragraph" w:customStyle="1" w:styleId="582ABB5351EA471A9E69AB42C5FD1E6A">
    <w:name w:val="582ABB5351EA471A9E69AB42C5FD1E6A"/>
    <w:rsid w:val="0030552B"/>
  </w:style>
  <w:style w:type="paragraph" w:customStyle="1" w:styleId="56EB3C3BCDCA46DBB5814371B4718C61">
    <w:name w:val="56EB3C3BCDCA46DBB5814371B4718C61"/>
    <w:rsid w:val="0030552B"/>
  </w:style>
  <w:style w:type="paragraph" w:customStyle="1" w:styleId="19D6997A4C75465EADD789141C2AAC95">
    <w:name w:val="19D6997A4C75465EADD789141C2AAC95"/>
    <w:rsid w:val="0030552B"/>
  </w:style>
  <w:style w:type="paragraph" w:customStyle="1" w:styleId="DF8E4E8C3F794019B4E5FB80B7C77DDE">
    <w:name w:val="DF8E4E8C3F794019B4E5FB80B7C77DDE"/>
    <w:rsid w:val="0030552B"/>
  </w:style>
  <w:style w:type="paragraph" w:customStyle="1" w:styleId="6C0A8C74A74B470D87506E39F146BD07">
    <w:name w:val="6C0A8C74A74B470D87506E39F146BD07"/>
    <w:rsid w:val="003055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864-247-4246</CompanyPhone>
  <CompanyFax>https://www.linkedin.com/in/bryan-cameron-cromer-3887a1b5</CompanyFax>
  <CompanyEmail>bryancromer12@yahoo.com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CCFD44-8F3C-46F0-8F96-2E40EBE01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834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</dc:subject>
  <dc:creator>Cromer</dc:creator>
  <cp:keywords/>
  <dc:description>https://cameroncromer.000webhostapp.com/</dc:description>
  <cp:lastModifiedBy>Cromer, Cameron</cp:lastModifiedBy>
  <cp:revision>11</cp:revision>
  <dcterms:created xsi:type="dcterms:W3CDTF">2017-12-29T17:46:00Z</dcterms:created>
  <dcterms:modified xsi:type="dcterms:W3CDTF">2018-01-16T04:47:00Z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